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BE1" w:rsidRDefault="00391D83">
      <w:r>
        <w:t xml:space="preserve">Sun code conventions </w:t>
      </w:r>
      <w:proofErr w:type="spellStart"/>
      <w:r>
        <w:t>checkStyle</w:t>
      </w:r>
      <w:proofErr w:type="spellEnd"/>
      <w:r>
        <w:t>.</w:t>
      </w:r>
    </w:p>
    <w:p w:rsidR="00391D83" w:rsidRDefault="00391D83">
      <w:r>
        <w:t>Methods must be visible from top to bottom on the screen at one time. (</w:t>
      </w:r>
      <w:proofErr w:type="gramStart"/>
      <w:r>
        <w:t>soft</w:t>
      </w:r>
      <w:proofErr w:type="gramEnd"/>
      <w:r>
        <w:t xml:space="preserve"> rule, can be broken for good reasons)</w:t>
      </w:r>
    </w:p>
    <w:p w:rsidR="00391D83" w:rsidRDefault="00391D83">
      <w:r>
        <w:t xml:space="preserve">Lines being only 80 characters </w:t>
      </w:r>
      <w:proofErr w:type="gramStart"/>
      <w:r>
        <w:t>long(</w:t>
      </w:r>
      <w:proofErr w:type="gramEnd"/>
      <w:r>
        <w:t>soft rule).</w:t>
      </w:r>
    </w:p>
    <w:p w:rsidR="00391D83" w:rsidRDefault="00391D83">
      <w:r>
        <w:t xml:space="preserve">No magic </w:t>
      </w:r>
      <w:proofErr w:type="gramStart"/>
      <w:r>
        <w:t>numbers,</w:t>
      </w:r>
      <w:proofErr w:type="gramEnd"/>
      <w:r>
        <w:t xml:space="preserve"> instead use a constant.</w:t>
      </w:r>
    </w:p>
    <w:p w:rsidR="00391D83" w:rsidRDefault="00391D83">
      <w:r>
        <w:rPr>
          <w:noProof/>
          <w:lang w:eastAsia="en-GB"/>
        </w:rPr>
        <w:drawing>
          <wp:inline distT="0" distB="0" distL="0" distR="0" wp14:anchorId="133BF117" wp14:editId="5D6AADAB">
            <wp:extent cx="3295650" cy="250862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667" t="20740" r="8929" b="38575"/>
                    <a:stretch/>
                  </pic:blipFill>
                  <pic:spPr bwMode="auto">
                    <a:xfrm>
                      <a:off x="0" y="0"/>
                      <a:ext cx="3313969" cy="252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D83" w:rsidRDefault="00391D83">
      <w:bookmarkStart w:id="0" w:name="_GoBack"/>
      <w:bookmarkEnd w:id="0"/>
    </w:p>
    <w:p w:rsidR="00391D83" w:rsidRDefault="00391D83"/>
    <w:p w:rsidR="00391D83" w:rsidRDefault="00391D83"/>
    <w:sectPr w:rsidR="0039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83"/>
    <w:rsid w:val="00391D83"/>
    <w:rsid w:val="006B7BE1"/>
    <w:rsid w:val="009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93C9"/>
  <w15:chartTrackingRefBased/>
  <w15:docId w15:val="{80FD3039-18E5-41E6-A104-E503F0CA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64A24DBB.dotm</Template>
  <TotalTime>361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Swansea University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J. (908169)</dc:creator>
  <cp:keywords/>
  <dc:description/>
  <cp:lastModifiedBy>JAKE ARCHER</cp:lastModifiedBy>
  <cp:revision>1</cp:revision>
  <dcterms:created xsi:type="dcterms:W3CDTF">2018-12-09T20:53:00Z</dcterms:created>
  <dcterms:modified xsi:type="dcterms:W3CDTF">2018-12-10T02:54:00Z</dcterms:modified>
</cp:coreProperties>
</file>